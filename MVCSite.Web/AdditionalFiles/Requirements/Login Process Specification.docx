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06A7D" w14:textId="77777777" w:rsidR="007A2713" w:rsidRPr="002425CE" w:rsidRDefault="0005611A">
      <w:pPr>
        <w:pStyle w:val="Heading1"/>
        <w:rPr>
          <w:sz w:val="36"/>
        </w:rPr>
      </w:pPr>
      <w:r w:rsidRPr="002425CE">
        <w:rPr>
          <w:sz w:val="36"/>
        </w:rPr>
        <w:t xml:space="preserve">Login </w:t>
      </w:r>
      <w:r w:rsidR="003E5960" w:rsidRPr="002425CE">
        <w:rPr>
          <w:sz w:val="36"/>
        </w:rPr>
        <w:t>Process Specif</w:t>
      </w:r>
      <w:r w:rsidR="00571F01" w:rsidRPr="002425CE">
        <w:rPr>
          <w:sz w:val="36"/>
        </w:rPr>
        <w:t>i</w:t>
      </w:r>
      <w:r w:rsidR="003E5960" w:rsidRPr="002425CE">
        <w:rPr>
          <w:sz w:val="36"/>
        </w:rPr>
        <w:t>cation</w:t>
      </w:r>
    </w:p>
    <w:p w14:paraId="4CB1FB4D" w14:textId="77777777" w:rsidR="007A2713" w:rsidRPr="002425CE" w:rsidRDefault="0005611A">
      <w:pPr>
        <w:pStyle w:val="Heading2"/>
        <w:rPr>
          <w:sz w:val="28"/>
        </w:rPr>
      </w:pPr>
      <w:r w:rsidRPr="002425CE">
        <w:rPr>
          <w:sz w:val="28"/>
        </w:rPr>
        <w:t>Information:</w:t>
      </w:r>
    </w:p>
    <w:p w14:paraId="63029429" w14:textId="77777777" w:rsidR="0005611A" w:rsidRPr="002425CE" w:rsidRDefault="0005611A" w:rsidP="0005611A">
      <w:pPr>
        <w:pStyle w:val="ListParagraph"/>
        <w:numPr>
          <w:ilvl w:val="0"/>
          <w:numId w:val="5"/>
        </w:numPr>
        <w:rPr>
          <w:sz w:val="28"/>
        </w:rPr>
      </w:pPr>
      <w:r w:rsidRPr="002425CE">
        <w:rPr>
          <w:sz w:val="28"/>
        </w:rPr>
        <w:t xml:space="preserve">we have two roles: Tour Guide, and </w:t>
      </w:r>
      <w:r w:rsidR="00E80CE3" w:rsidRPr="002425CE">
        <w:rPr>
          <w:sz w:val="28"/>
        </w:rPr>
        <w:t>Traveler</w:t>
      </w:r>
    </w:p>
    <w:p w14:paraId="74FAC4E7" w14:textId="77777777" w:rsidR="0005611A" w:rsidRPr="002425CE" w:rsidRDefault="0005611A" w:rsidP="0005611A">
      <w:pPr>
        <w:pStyle w:val="ListParagraph"/>
        <w:numPr>
          <w:ilvl w:val="0"/>
          <w:numId w:val="5"/>
        </w:numPr>
        <w:rPr>
          <w:sz w:val="28"/>
        </w:rPr>
      </w:pPr>
      <w:r w:rsidRPr="002425CE">
        <w:rPr>
          <w:sz w:val="28"/>
        </w:rPr>
        <w:t xml:space="preserve">we have three types of login: Facebook, </w:t>
      </w:r>
      <w:proofErr w:type="spellStart"/>
      <w:r w:rsidRPr="002425CE">
        <w:rPr>
          <w:sz w:val="28"/>
        </w:rPr>
        <w:t>Wechat</w:t>
      </w:r>
      <w:proofErr w:type="spellEnd"/>
      <w:r w:rsidRPr="002425CE">
        <w:rPr>
          <w:sz w:val="28"/>
        </w:rPr>
        <w:t>, and Email</w:t>
      </w:r>
    </w:p>
    <w:p w14:paraId="5360D438" w14:textId="77777777" w:rsidR="0005611A" w:rsidRPr="002425CE" w:rsidRDefault="00E80CE3" w:rsidP="00E80CE3">
      <w:pPr>
        <w:pStyle w:val="Heading2"/>
        <w:rPr>
          <w:sz w:val="28"/>
        </w:rPr>
      </w:pPr>
      <w:r w:rsidRPr="002425CE">
        <w:rPr>
          <w:sz w:val="28"/>
        </w:rPr>
        <w:t>Security level:</w:t>
      </w:r>
    </w:p>
    <w:p w14:paraId="44BA3D63" w14:textId="77777777" w:rsidR="00E80CE3" w:rsidRPr="002425CE" w:rsidRDefault="00E80CE3" w:rsidP="00E80CE3">
      <w:pPr>
        <w:pStyle w:val="Heading3"/>
        <w:numPr>
          <w:ilvl w:val="0"/>
          <w:numId w:val="11"/>
        </w:numPr>
        <w:rPr>
          <w:sz w:val="36"/>
        </w:rPr>
      </w:pPr>
      <w:r w:rsidRPr="002425CE">
        <w:rPr>
          <w:sz w:val="36"/>
        </w:rPr>
        <w:t>Browse</w:t>
      </w:r>
    </w:p>
    <w:p w14:paraId="5E61A24A" w14:textId="65E0798C" w:rsidR="00855ABA" w:rsidRPr="002425CE" w:rsidRDefault="00E80CE3" w:rsidP="00855ABA">
      <w:pPr>
        <w:pStyle w:val="ListParagraph"/>
        <w:rPr>
          <w:sz w:val="28"/>
        </w:rPr>
      </w:pPr>
      <w:r w:rsidRPr="002425CE">
        <w:rPr>
          <w:sz w:val="28"/>
        </w:rPr>
        <w:t>Anyone can browse the tours without login</w:t>
      </w:r>
    </w:p>
    <w:p w14:paraId="629BEC70" w14:textId="61092FC4" w:rsidR="00855ABA" w:rsidRPr="002425CE" w:rsidRDefault="00855ABA" w:rsidP="00855ABA">
      <w:pPr>
        <w:pStyle w:val="Heading3"/>
        <w:numPr>
          <w:ilvl w:val="0"/>
          <w:numId w:val="11"/>
        </w:numPr>
        <w:rPr>
          <w:sz w:val="36"/>
        </w:rPr>
      </w:pPr>
      <w:r w:rsidRPr="002425CE">
        <w:rPr>
          <w:sz w:val="36"/>
        </w:rPr>
        <w:t xml:space="preserve">add a </w:t>
      </w:r>
      <w:proofErr w:type="spellStart"/>
      <w:r w:rsidRPr="002425CE">
        <w:rPr>
          <w:sz w:val="36"/>
        </w:rPr>
        <w:t>wishlist</w:t>
      </w:r>
      <w:proofErr w:type="spellEnd"/>
    </w:p>
    <w:p w14:paraId="0838B476" w14:textId="0D418438" w:rsidR="00855ABA" w:rsidRPr="002425CE" w:rsidRDefault="00855ABA" w:rsidP="00855ABA">
      <w:pPr>
        <w:pStyle w:val="ListParagraph"/>
        <w:rPr>
          <w:sz w:val="28"/>
        </w:rPr>
      </w:pPr>
      <w:r w:rsidRPr="002425CE">
        <w:rPr>
          <w:sz w:val="28"/>
        </w:rPr>
        <w:t xml:space="preserve">member has to signup/login </w:t>
      </w:r>
      <w:r w:rsidR="008A0962">
        <w:rPr>
          <w:sz w:val="28"/>
        </w:rPr>
        <w:t xml:space="preserve">(with or </w:t>
      </w:r>
      <w:r w:rsidRPr="002425CE">
        <w:rPr>
          <w:sz w:val="28"/>
        </w:rPr>
        <w:t>without email being verified</w:t>
      </w:r>
      <w:r w:rsidR="008A0962">
        <w:rPr>
          <w:sz w:val="28"/>
        </w:rPr>
        <w:t>)</w:t>
      </w:r>
    </w:p>
    <w:p w14:paraId="0965BDC7" w14:textId="5FD736E4" w:rsidR="00E80CE3" w:rsidRPr="002425CE" w:rsidRDefault="00E80CE3" w:rsidP="00E80CE3">
      <w:pPr>
        <w:pStyle w:val="Heading3"/>
        <w:numPr>
          <w:ilvl w:val="0"/>
          <w:numId w:val="11"/>
        </w:numPr>
        <w:rPr>
          <w:sz w:val="36"/>
        </w:rPr>
      </w:pPr>
      <w:r w:rsidRPr="002425CE">
        <w:rPr>
          <w:sz w:val="36"/>
        </w:rPr>
        <w:t xml:space="preserve">Book a tour or </w:t>
      </w:r>
      <w:r w:rsidR="006A1106" w:rsidRPr="002425CE">
        <w:rPr>
          <w:sz w:val="36"/>
        </w:rPr>
        <w:t>send message</w:t>
      </w:r>
    </w:p>
    <w:p w14:paraId="1F2E318B" w14:textId="77777777" w:rsidR="00E80CE3" w:rsidRPr="002425CE" w:rsidRDefault="00E80CE3" w:rsidP="00E80CE3">
      <w:pPr>
        <w:pStyle w:val="ListParagraph"/>
        <w:rPr>
          <w:sz w:val="28"/>
        </w:rPr>
      </w:pPr>
      <w:r w:rsidRPr="002425CE">
        <w:rPr>
          <w:sz w:val="28"/>
        </w:rPr>
        <w:t>member has to signup/login with Email being verified</w:t>
      </w:r>
    </w:p>
    <w:p w14:paraId="4A2F6874" w14:textId="77777777" w:rsidR="00E80CE3" w:rsidRPr="002425CE" w:rsidRDefault="00E80CE3" w:rsidP="00E80CE3">
      <w:pPr>
        <w:pStyle w:val="Heading3"/>
        <w:numPr>
          <w:ilvl w:val="0"/>
          <w:numId w:val="11"/>
        </w:numPr>
        <w:rPr>
          <w:sz w:val="36"/>
        </w:rPr>
      </w:pPr>
      <w:r w:rsidRPr="002425CE">
        <w:rPr>
          <w:sz w:val="36"/>
        </w:rPr>
        <w:t>Create a tour product</w:t>
      </w:r>
    </w:p>
    <w:p w14:paraId="17C70482" w14:textId="77777777" w:rsidR="00E80CE3" w:rsidRPr="002425CE" w:rsidRDefault="00E80CE3" w:rsidP="00E80CE3">
      <w:pPr>
        <w:pStyle w:val="ListParagraph"/>
        <w:rPr>
          <w:sz w:val="28"/>
        </w:rPr>
      </w:pPr>
      <w:r w:rsidRPr="002425CE">
        <w:rPr>
          <w:sz w:val="28"/>
        </w:rPr>
        <w:t>a member has to signup/login with Email being verified</w:t>
      </w:r>
    </w:p>
    <w:p w14:paraId="4904A4F3" w14:textId="77777777" w:rsidR="00E80CE3" w:rsidRPr="002425CE" w:rsidRDefault="00E80CE3" w:rsidP="00E80CE3">
      <w:pPr>
        <w:pStyle w:val="Heading3"/>
        <w:numPr>
          <w:ilvl w:val="0"/>
          <w:numId w:val="11"/>
        </w:numPr>
        <w:rPr>
          <w:sz w:val="36"/>
        </w:rPr>
      </w:pPr>
      <w:r w:rsidRPr="002425CE">
        <w:rPr>
          <w:sz w:val="36"/>
        </w:rPr>
        <w:t>Active a tour product</w:t>
      </w:r>
    </w:p>
    <w:p w14:paraId="6B2398EB" w14:textId="6FA3D216" w:rsidR="00E80CE3" w:rsidRPr="002425CE" w:rsidRDefault="00E80CE3" w:rsidP="00855ABA">
      <w:pPr>
        <w:pStyle w:val="ListParagraph"/>
        <w:rPr>
          <w:sz w:val="28"/>
        </w:rPr>
      </w:pPr>
      <w:r w:rsidRPr="002425CE">
        <w:rPr>
          <w:sz w:val="28"/>
        </w:rPr>
        <w:t>a member has to signup/login with Email and Phone being verified</w:t>
      </w:r>
    </w:p>
    <w:p w14:paraId="4FAE6F33" w14:textId="77777777" w:rsidR="00E80CE3" w:rsidRPr="002425CE" w:rsidRDefault="00532BCF" w:rsidP="00E80CE3">
      <w:pPr>
        <w:pStyle w:val="Heading2"/>
        <w:rPr>
          <w:sz w:val="28"/>
        </w:rPr>
      </w:pPr>
      <w:r w:rsidRPr="002425CE">
        <w:rPr>
          <w:sz w:val="28"/>
        </w:rPr>
        <w:t xml:space="preserve">1st time </w:t>
      </w:r>
      <w:r w:rsidR="00E80CE3" w:rsidRPr="002425CE">
        <w:rPr>
          <w:sz w:val="28"/>
        </w:rPr>
        <w:t>Signup Process and Page Status</w:t>
      </w:r>
    </w:p>
    <w:p w14:paraId="71ECCCDE" w14:textId="77777777" w:rsidR="00E80CE3" w:rsidRPr="002425CE" w:rsidRDefault="00E80CE3" w:rsidP="00A21593">
      <w:pPr>
        <w:pStyle w:val="Heading3"/>
        <w:numPr>
          <w:ilvl w:val="0"/>
          <w:numId w:val="21"/>
        </w:numPr>
        <w:rPr>
          <w:sz w:val="36"/>
        </w:rPr>
      </w:pPr>
      <w:r w:rsidRPr="002425CE">
        <w:rPr>
          <w:sz w:val="36"/>
        </w:rPr>
        <w:t>When a member never register</w:t>
      </w:r>
    </w:p>
    <w:p w14:paraId="247C5C95" w14:textId="77777777" w:rsidR="00E80CE3" w:rsidRPr="002425CE" w:rsidRDefault="00E80CE3" w:rsidP="00E80CE3">
      <w:pPr>
        <w:ind w:firstLine="720"/>
        <w:rPr>
          <w:sz w:val="28"/>
        </w:rPr>
      </w:pPr>
      <w:r w:rsidRPr="002425CE">
        <w:rPr>
          <w:sz w:val="28"/>
        </w:rPr>
        <w:t xml:space="preserve">the top bar </w:t>
      </w:r>
      <w:r w:rsidR="00571F01" w:rsidRPr="002425CE">
        <w:rPr>
          <w:sz w:val="28"/>
        </w:rPr>
        <w:t>is</w:t>
      </w:r>
      <w:r w:rsidRPr="002425CE">
        <w:rPr>
          <w:sz w:val="28"/>
        </w:rPr>
        <w:t>: “become a guide, login, signup” all the time</w:t>
      </w:r>
    </w:p>
    <w:p w14:paraId="51F88463" w14:textId="77777777" w:rsidR="00E80CE3" w:rsidRPr="002425CE" w:rsidRDefault="00E80CE3" w:rsidP="00E80CE3">
      <w:pPr>
        <w:rPr>
          <w:sz w:val="28"/>
        </w:rPr>
      </w:pPr>
    </w:p>
    <w:p w14:paraId="45FBB603" w14:textId="77777777" w:rsidR="00E80CE3" w:rsidRPr="002425CE" w:rsidRDefault="00E80CE3" w:rsidP="00A21593">
      <w:pPr>
        <w:pStyle w:val="Heading3"/>
        <w:numPr>
          <w:ilvl w:val="0"/>
          <w:numId w:val="21"/>
        </w:numPr>
        <w:rPr>
          <w:sz w:val="36"/>
        </w:rPr>
      </w:pPr>
      <w:r w:rsidRPr="002425CE">
        <w:rPr>
          <w:sz w:val="36"/>
        </w:rPr>
        <w:lastRenderedPageBreak/>
        <w:t>when a member signup as a traveler (by signup)</w:t>
      </w:r>
    </w:p>
    <w:p w14:paraId="64826814" w14:textId="77777777" w:rsidR="00E80CE3" w:rsidRPr="002425CE" w:rsidRDefault="00E80CE3" w:rsidP="00E80CE3">
      <w:pPr>
        <w:pStyle w:val="ListParagraph"/>
        <w:numPr>
          <w:ilvl w:val="0"/>
          <w:numId w:val="16"/>
        </w:numPr>
        <w:rPr>
          <w:sz w:val="28"/>
        </w:rPr>
      </w:pPr>
      <w:r w:rsidRPr="002425CE">
        <w:rPr>
          <w:sz w:val="28"/>
        </w:rPr>
        <w:t>Facebook signup</w:t>
      </w:r>
    </w:p>
    <w:p w14:paraId="79DFC30B" w14:textId="77777777" w:rsidR="00532BCF" w:rsidRPr="002425CE" w:rsidRDefault="00532BCF" w:rsidP="00532BCF">
      <w:pPr>
        <w:pStyle w:val="ListParagraph"/>
        <w:numPr>
          <w:ilvl w:val="0"/>
          <w:numId w:val="17"/>
        </w:numPr>
        <w:rPr>
          <w:sz w:val="28"/>
        </w:rPr>
      </w:pPr>
      <w:r w:rsidRPr="002425CE">
        <w:rPr>
          <w:sz w:val="28"/>
        </w:rPr>
        <w:t>if member refuse to provide his/her email to us during signup, system will automatically assign a temp email,</w:t>
      </w:r>
    </w:p>
    <w:p w14:paraId="184A7FE6" w14:textId="35DEC275" w:rsidR="00532BCF" w:rsidRPr="002425CE" w:rsidRDefault="00532BCF" w:rsidP="00532BCF">
      <w:pPr>
        <w:pStyle w:val="ListParagraph"/>
        <w:numPr>
          <w:ilvl w:val="1"/>
          <w:numId w:val="17"/>
        </w:numPr>
        <w:rPr>
          <w:color w:val="FF0000"/>
          <w:sz w:val="28"/>
        </w:rPr>
      </w:pPr>
      <w:r w:rsidRPr="002425CE">
        <w:rPr>
          <w:color w:val="FF0000"/>
          <w:sz w:val="28"/>
        </w:rPr>
        <w:t>this email account should be: “no-email-assigned ID@kootour.com”</w:t>
      </w:r>
      <w:r w:rsidR="00A05511" w:rsidRPr="002425CE">
        <w:rPr>
          <w:color w:val="FF0000"/>
          <w:sz w:val="28"/>
        </w:rPr>
        <w:t xml:space="preserve"> </w:t>
      </w:r>
    </w:p>
    <w:p w14:paraId="7D195A9D" w14:textId="77777777" w:rsidR="00532BCF" w:rsidRPr="002425CE" w:rsidRDefault="00532BCF" w:rsidP="00532BCF">
      <w:pPr>
        <w:pStyle w:val="ListParagraph"/>
        <w:numPr>
          <w:ilvl w:val="1"/>
          <w:numId w:val="17"/>
        </w:numPr>
        <w:rPr>
          <w:color w:val="FF0000"/>
          <w:sz w:val="28"/>
        </w:rPr>
      </w:pPr>
      <w:r w:rsidRPr="002425CE">
        <w:rPr>
          <w:color w:val="FF0000"/>
          <w:sz w:val="28"/>
        </w:rPr>
        <w:t>this person’s email verification status is “unverified”</w:t>
      </w:r>
    </w:p>
    <w:p w14:paraId="50B644DA" w14:textId="77777777" w:rsidR="00532BCF" w:rsidRPr="002425CE" w:rsidRDefault="00532BCF" w:rsidP="00532BCF">
      <w:pPr>
        <w:pStyle w:val="ListParagraph"/>
        <w:numPr>
          <w:ilvl w:val="1"/>
          <w:numId w:val="17"/>
        </w:numPr>
        <w:rPr>
          <w:sz w:val="28"/>
        </w:rPr>
      </w:pPr>
      <w:r w:rsidRPr="002425CE">
        <w:rPr>
          <w:sz w:val="28"/>
        </w:rPr>
        <w:t>in this person’s profile, the email verified button is showed</w:t>
      </w:r>
    </w:p>
    <w:p w14:paraId="67883555" w14:textId="537462B0" w:rsidR="00A05511" w:rsidRPr="002425CE" w:rsidRDefault="00A05511" w:rsidP="00532BCF">
      <w:pPr>
        <w:pStyle w:val="ListParagraph"/>
        <w:numPr>
          <w:ilvl w:val="1"/>
          <w:numId w:val="17"/>
        </w:numPr>
        <w:rPr>
          <w:sz w:val="28"/>
          <w:highlight w:val="yellow"/>
        </w:rPr>
      </w:pPr>
      <w:r w:rsidRPr="002425CE">
        <w:rPr>
          <w:sz w:val="28"/>
          <w:highlight w:val="yellow"/>
        </w:rPr>
        <w:t>if the person wants to verify the email, the button should be…</w:t>
      </w:r>
    </w:p>
    <w:p w14:paraId="7B7C36EF" w14:textId="77777777" w:rsidR="00E6350F" w:rsidRPr="002425CE" w:rsidRDefault="00E6350F" w:rsidP="00E6350F">
      <w:pPr>
        <w:pStyle w:val="ListParagraph"/>
        <w:ind w:left="2160"/>
        <w:rPr>
          <w:sz w:val="28"/>
        </w:rPr>
      </w:pPr>
    </w:p>
    <w:p w14:paraId="6754638F" w14:textId="77777777" w:rsidR="00532BCF" w:rsidRPr="002425CE" w:rsidRDefault="00532BCF" w:rsidP="00532BCF">
      <w:pPr>
        <w:pStyle w:val="ListParagraph"/>
        <w:numPr>
          <w:ilvl w:val="0"/>
          <w:numId w:val="17"/>
        </w:numPr>
        <w:rPr>
          <w:sz w:val="28"/>
        </w:rPr>
      </w:pPr>
      <w:r w:rsidRPr="002425CE">
        <w:rPr>
          <w:sz w:val="28"/>
        </w:rPr>
        <w:t>if member provide his/her email to us during signup, system will record this email i</w:t>
      </w:r>
      <w:bookmarkStart w:id="0" w:name="_GoBack"/>
      <w:bookmarkEnd w:id="0"/>
      <w:r w:rsidRPr="002425CE">
        <w:rPr>
          <w:sz w:val="28"/>
        </w:rPr>
        <w:t xml:space="preserve">nto our DB, </w:t>
      </w:r>
    </w:p>
    <w:p w14:paraId="2B7C6527" w14:textId="77777777" w:rsidR="00532BCF" w:rsidRPr="002425CE" w:rsidRDefault="00532BCF" w:rsidP="00532BCF">
      <w:pPr>
        <w:pStyle w:val="ListParagraph"/>
        <w:numPr>
          <w:ilvl w:val="1"/>
          <w:numId w:val="17"/>
        </w:numPr>
        <w:rPr>
          <w:sz w:val="28"/>
        </w:rPr>
      </w:pPr>
      <w:r w:rsidRPr="002425CE">
        <w:rPr>
          <w:sz w:val="28"/>
        </w:rPr>
        <w:t>this email account should be his email ID</w:t>
      </w:r>
    </w:p>
    <w:p w14:paraId="5E415AD7" w14:textId="77777777" w:rsidR="00532BCF" w:rsidRPr="008A4FFB" w:rsidRDefault="00532BCF" w:rsidP="00532BCF">
      <w:pPr>
        <w:pStyle w:val="ListParagraph"/>
        <w:numPr>
          <w:ilvl w:val="1"/>
          <w:numId w:val="17"/>
        </w:numPr>
        <w:rPr>
          <w:color w:val="auto"/>
          <w:sz w:val="28"/>
        </w:rPr>
      </w:pPr>
      <w:r w:rsidRPr="008A4FFB">
        <w:rPr>
          <w:color w:val="auto"/>
          <w:sz w:val="28"/>
        </w:rPr>
        <w:t>this person’s email verification status is “verified”</w:t>
      </w:r>
    </w:p>
    <w:p w14:paraId="0C46C380" w14:textId="77777777" w:rsidR="00532BCF" w:rsidRPr="008A4FFB" w:rsidRDefault="00532BCF" w:rsidP="00532BCF">
      <w:pPr>
        <w:pStyle w:val="ListParagraph"/>
        <w:numPr>
          <w:ilvl w:val="1"/>
          <w:numId w:val="17"/>
        </w:numPr>
        <w:rPr>
          <w:color w:val="auto"/>
          <w:sz w:val="28"/>
        </w:rPr>
      </w:pPr>
      <w:r w:rsidRPr="008A4FFB">
        <w:rPr>
          <w:color w:val="auto"/>
          <w:sz w:val="28"/>
        </w:rPr>
        <w:t>in this person’s profile, the email “Verified” button should be gone</w:t>
      </w:r>
    </w:p>
    <w:p w14:paraId="11C6AD5D" w14:textId="77777777" w:rsidR="00E6350F" w:rsidRPr="002425CE" w:rsidRDefault="00E6350F" w:rsidP="00E6350F">
      <w:pPr>
        <w:pStyle w:val="ListParagraph"/>
        <w:ind w:left="2160"/>
        <w:rPr>
          <w:sz w:val="28"/>
        </w:rPr>
      </w:pPr>
    </w:p>
    <w:p w14:paraId="0DF5948B" w14:textId="77777777" w:rsidR="00532BCF" w:rsidRPr="002425CE" w:rsidRDefault="00571F01" w:rsidP="001E34C4">
      <w:pPr>
        <w:pStyle w:val="ListParagraph"/>
        <w:numPr>
          <w:ilvl w:val="0"/>
          <w:numId w:val="17"/>
        </w:numPr>
        <w:rPr>
          <w:sz w:val="28"/>
        </w:rPr>
      </w:pPr>
      <w:r w:rsidRPr="002425CE">
        <w:rPr>
          <w:color w:val="FF0000"/>
          <w:sz w:val="28"/>
        </w:rPr>
        <w:t>After signup is Home Page</w:t>
      </w:r>
      <w:r w:rsidRPr="002425CE">
        <w:rPr>
          <w:sz w:val="28"/>
        </w:rPr>
        <w:t>, top bar is</w:t>
      </w:r>
      <w:r w:rsidR="001E34C4" w:rsidRPr="002425CE">
        <w:rPr>
          <w:sz w:val="28"/>
        </w:rPr>
        <w:t xml:space="preserve"> “become a guide, message</w:t>
      </w:r>
      <w:r w:rsidR="00A21593" w:rsidRPr="002425CE">
        <w:rPr>
          <w:sz w:val="28"/>
        </w:rPr>
        <w:t>s</w:t>
      </w:r>
      <w:r w:rsidR="001E34C4" w:rsidRPr="002425CE">
        <w:rPr>
          <w:sz w:val="28"/>
        </w:rPr>
        <w:t xml:space="preserve">, </w:t>
      </w:r>
      <w:r w:rsidR="00A21593" w:rsidRPr="002425CE">
        <w:rPr>
          <w:sz w:val="28"/>
        </w:rPr>
        <w:t>first</w:t>
      </w:r>
      <w:r w:rsidR="001E34C4" w:rsidRPr="002425CE">
        <w:rPr>
          <w:sz w:val="28"/>
        </w:rPr>
        <w:t xml:space="preserve"> name + picture”</w:t>
      </w:r>
    </w:p>
    <w:p w14:paraId="21503E1D" w14:textId="77777777" w:rsidR="00A21593" w:rsidRPr="002425CE" w:rsidRDefault="00A21593" w:rsidP="00A21593">
      <w:pPr>
        <w:pStyle w:val="ListParagraph"/>
        <w:ind w:left="1440"/>
        <w:rPr>
          <w:sz w:val="28"/>
        </w:rPr>
      </w:pPr>
    </w:p>
    <w:p w14:paraId="1E6B990E" w14:textId="77777777" w:rsidR="00E80CE3" w:rsidRPr="002425CE" w:rsidRDefault="00E80CE3" w:rsidP="00E80CE3">
      <w:pPr>
        <w:pStyle w:val="ListParagraph"/>
        <w:numPr>
          <w:ilvl w:val="0"/>
          <w:numId w:val="16"/>
        </w:numPr>
        <w:rPr>
          <w:sz w:val="28"/>
        </w:rPr>
      </w:pPr>
      <w:proofErr w:type="spellStart"/>
      <w:r w:rsidRPr="002425CE">
        <w:rPr>
          <w:sz w:val="28"/>
        </w:rPr>
        <w:t>Wechat</w:t>
      </w:r>
      <w:proofErr w:type="spellEnd"/>
      <w:r w:rsidRPr="002425CE">
        <w:rPr>
          <w:sz w:val="28"/>
        </w:rPr>
        <w:t xml:space="preserve"> signup</w:t>
      </w:r>
    </w:p>
    <w:p w14:paraId="20DB829B" w14:textId="77777777" w:rsidR="00571F01" w:rsidRPr="002425CE" w:rsidRDefault="00571F01" w:rsidP="00D175D7">
      <w:pPr>
        <w:ind w:left="360" w:firstLine="720"/>
        <w:rPr>
          <w:sz w:val="28"/>
        </w:rPr>
      </w:pPr>
      <w:r w:rsidRPr="002425CE">
        <w:rPr>
          <w:sz w:val="28"/>
        </w:rPr>
        <w:t>the same as 2.A.a)</w:t>
      </w:r>
      <w:r w:rsidR="00D175D7" w:rsidRPr="002425CE">
        <w:rPr>
          <w:sz w:val="28"/>
        </w:rPr>
        <w:t xml:space="preserve"> and 2.A. c)</w:t>
      </w:r>
    </w:p>
    <w:p w14:paraId="202E49F4" w14:textId="77777777" w:rsidR="00532BCF" w:rsidRPr="002425CE" w:rsidRDefault="00532BCF" w:rsidP="00532BCF">
      <w:pPr>
        <w:rPr>
          <w:sz w:val="28"/>
        </w:rPr>
      </w:pPr>
    </w:p>
    <w:p w14:paraId="2AD7E0B8" w14:textId="77777777" w:rsidR="00E80CE3" w:rsidRPr="002425CE" w:rsidRDefault="00E80CE3" w:rsidP="00E80CE3">
      <w:pPr>
        <w:pStyle w:val="ListParagraph"/>
        <w:numPr>
          <w:ilvl w:val="0"/>
          <w:numId w:val="16"/>
        </w:numPr>
        <w:rPr>
          <w:sz w:val="28"/>
        </w:rPr>
      </w:pPr>
      <w:r w:rsidRPr="002425CE">
        <w:rPr>
          <w:sz w:val="28"/>
        </w:rPr>
        <w:t>Email signup</w:t>
      </w:r>
    </w:p>
    <w:p w14:paraId="36D4CCD5" w14:textId="77777777" w:rsidR="00532BCF" w:rsidRPr="002425CE" w:rsidRDefault="00532BCF" w:rsidP="00571F01">
      <w:pPr>
        <w:pStyle w:val="ListParagraph"/>
        <w:numPr>
          <w:ilvl w:val="1"/>
          <w:numId w:val="26"/>
        </w:numPr>
        <w:rPr>
          <w:sz w:val="28"/>
        </w:rPr>
      </w:pPr>
      <w:r w:rsidRPr="002425CE">
        <w:rPr>
          <w:sz w:val="28"/>
        </w:rPr>
        <w:t>this email account should be his email ID</w:t>
      </w:r>
    </w:p>
    <w:p w14:paraId="1CC2E6FD" w14:textId="77777777" w:rsidR="00532BCF" w:rsidRPr="002425CE" w:rsidRDefault="00532BCF" w:rsidP="00571F01">
      <w:pPr>
        <w:pStyle w:val="ListParagraph"/>
        <w:numPr>
          <w:ilvl w:val="1"/>
          <w:numId w:val="26"/>
        </w:numPr>
        <w:rPr>
          <w:sz w:val="28"/>
        </w:rPr>
      </w:pPr>
      <w:r w:rsidRPr="002425CE">
        <w:rPr>
          <w:sz w:val="28"/>
        </w:rPr>
        <w:t>this person’s email verification status is “verified”</w:t>
      </w:r>
    </w:p>
    <w:p w14:paraId="7C24490E" w14:textId="77777777" w:rsidR="00A21593" w:rsidRPr="002425CE" w:rsidRDefault="00532BCF" w:rsidP="00571F01">
      <w:pPr>
        <w:pStyle w:val="ListParagraph"/>
        <w:numPr>
          <w:ilvl w:val="1"/>
          <w:numId w:val="26"/>
        </w:numPr>
        <w:rPr>
          <w:sz w:val="28"/>
        </w:rPr>
      </w:pPr>
      <w:r w:rsidRPr="002425CE">
        <w:rPr>
          <w:sz w:val="28"/>
        </w:rPr>
        <w:t>in this person’s profile, the email “Verified” button should be gone</w:t>
      </w:r>
    </w:p>
    <w:p w14:paraId="1713936D" w14:textId="77777777" w:rsidR="00D175D7" w:rsidRPr="002425CE" w:rsidRDefault="00571F01" w:rsidP="00D175D7">
      <w:pPr>
        <w:pStyle w:val="ListParagraph"/>
        <w:numPr>
          <w:ilvl w:val="1"/>
          <w:numId w:val="26"/>
        </w:numPr>
        <w:rPr>
          <w:sz w:val="28"/>
        </w:rPr>
      </w:pPr>
      <w:r w:rsidRPr="002425CE">
        <w:rPr>
          <w:color w:val="FF0000"/>
          <w:sz w:val="28"/>
        </w:rPr>
        <w:t>After signup is Home Page</w:t>
      </w:r>
      <w:r w:rsidRPr="002425CE">
        <w:rPr>
          <w:sz w:val="28"/>
        </w:rPr>
        <w:t xml:space="preserve">, top bar is </w:t>
      </w:r>
      <w:r w:rsidR="00A21593" w:rsidRPr="002425CE">
        <w:rPr>
          <w:sz w:val="28"/>
        </w:rPr>
        <w:t>“become a guide, messages</w:t>
      </w:r>
      <w:r w:rsidR="00E6350F" w:rsidRPr="002425CE">
        <w:rPr>
          <w:sz w:val="28"/>
        </w:rPr>
        <w:t xml:space="preserve">, </w:t>
      </w:r>
      <w:r w:rsidR="00A21593" w:rsidRPr="002425CE">
        <w:rPr>
          <w:sz w:val="28"/>
        </w:rPr>
        <w:t>first name + picture”</w:t>
      </w:r>
    </w:p>
    <w:p w14:paraId="650B8174" w14:textId="77777777" w:rsidR="00532BCF" w:rsidRPr="002425CE" w:rsidRDefault="00A21593" w:rsidP="00A21593">
      <w:pPr>
        <w:pStyle w:val="Heading3"/>
        <w:numPr>
          <w:ilvl w:val="0"/>
          <w:numId w:val="21"/>
        </w:numPr>
        <w:rPr>
          <w:sz w:val="36"/>
        </w:rPr>
      </w:pPr>
      <w:r w:rsidRPr="002425CE">
        <w:rPr>
          <w:sz w:val="36"/>
        </w:rPr>
        <w:t>When a member</w:t>
      </w:r>
      <w:r w:rsidR="00D175D7" w:rsidRPr="002425CE">
        <w:rPr>
          <w:sz w:val="36"/>
        </w:rPr>
        <w:t xml:space="preserve"> </w:t>
      </w:r>
      <w:r w:rsidRPr="002425CE">
        <w:rPr>
          <w:sz w:val="36"/>
        </w:rPr>
        <w:t>signup as a Tour Guide</w:t>
      </w:r>
    </w:p>
    <w:p w14:paraId="05723C93" w14:textId="77777777" w:rsidR="00A21593" w:rsidRPr="002425CE" w:rsidRDefault="00A21593" w:rsidP="00A21593">
      <w:pPr>
        <w:pStyle w:val="ListParagraph"/>
        <w:numPr>
          <w:ilvl w:val="0"/>
          <w:numId w:val="22"/>
        </w:numPr>
        <w:rPr>
          <w:sz w:val="28"/>
        </w:rPr>
      </w:pPr>
      <w:r w:rsidRPr="002425CE">
        <w:rPr>
          <w:sz w:val="28"/>
        </w:rPr>
        <w:t>Facebook Signup</w:t>
      </w:r>
    </w:p>
    <w:p w14:paraId="0A8A896E" w14:textId="77777777" w:rsidR="00A21593" w:rsidRPr="002425CE" w:rsidRDefault="00A21593" w:rsidP="00A21593">
      <w:pPr>
        <w:pStyle w:val="ListParagraph"/>
        <w:numPr>
          <w:ilvl w:val="0"/>
          <w:numId w:val="24"/>
        </w:numPr>
        <w:rPr>
          <w:sz w:val="28"/>
        </w:rPr>
      </w:pPr>
      <w:r w:rsidRPr="002425CE">
        <w:rPr>
          <w:sz w:val="28"/>
        </w:rPr>
        <w:t>if member refuse to provide his/her email to us during signup</w:t>
      </w:r>
    </w:p>
    <w:p w14:paraId="7FC6F302" w14:textId="77777777" w:rsidR="00A21593" w:rsidRPr="002425CE" w:rsidRDefault="00A21593" w:rsidP="00A21593">
      <w:pPr>
        <w:pStyle w:val="ListParagraph"/>
        <w:numPr>
          <w:ilvl w:val="1"/>
          <w:numId w:val="24"/>
        </w:numPr>
        <w:rPr>
          <w:sz w:val="28"/>
        </w:rPr>
      </w:pPr>
      <w:r w:rsidRPr="002425CE">
        <w:rPr>
          <w:sz w:val="28"/>
        </w:rPr>
        <w:t xml:space="preserve">system will direct this person to verify email account page right away; </w:t>
      </w:r>
    </w:p>
    <w:p w14:paraId="0E65A0D2" w14:textId="77777777" w:rsidR="00E6350F" w:rsidRPr="002425CE" w:rsidRDefault="00E6350F" w:rsidP="00A21593">
      <w:pPr>
        <w:pStyle w:val="ListParagraph"/>
        <w:numPr>
          <w:ilvl w:val="1"/>
          <w:numId w:val="24"/>
        </w:numPr>
        <w:rPr>
          <w:sz w:val="28"/>
        </w:rPr>
      </w:pPr>
      <w:r w:rsidRPr="002425CE">
        <w:rPr>
          <w:sz w:val="28"/>
        </w:rPr>
        <w:t>click “manage tours” will direct to verify email page</w:t>
      </w:r>
    </w:p>
    <w:p w14:paraId="6BD74CF6" w14:textId="77777777" w:rsidR="00A21593" w:rsidRPr="002425CE" w:rsidRDefault="00A21593" w:rsidP="00A21593">
      <w:pPr>
        <w:pStyle w:val="ListParagraph"/>
        <w:numPr>
          <w:ilvl w:val="1"/>
          <w:numId w:val="24"/>
        </w:numPr>
        <w:rPr>
          <w:sz w:val="28"/>
        </w:rPr>
      </w:pPr>
      <w:r w:rsidRPr="002425CE">
        <w:rPr>
          <w:sz w:val="28"/>
        </w:rPr>
        <w:t>this person can only see/edit his/her profile</w:t>
      </w:r>
    </w:p>
    <w:p w14:paraId="3DB06DCE" w14:textId="77777777" w:rsidR="00E6350F" w:rsidRPr="002425CE" w:rsidRDefault="00E6350F" w:rsidP="00A21593">
      <w:pPr>
        <w:pStyle w:val="ListParagraph"/>
        <w:numPr>
          <w:ilvl w:val="1"/>
          <w:numId w:val="24"/>
        </w:numPr>
        <w:rPr>
          <w:color w:val="FF0000"/>
          <w:sz w:val="28"/>
        </w:rPr>
      </w:pPr>
      <w:r w:rsidRPr="002425CE">
        <w:rPr>
          <w:color w:val="FF0000"/>
          <w:sz w:val="28"/>
        </w:rPr>
        <w:lastRenderedPageBreak/>
        <w:t>system will automatically assign an email with “no-email-assigned ID@kootour.com” email</w:t>
      </w:r>
    </w:p>
    <w:p w14:paraId="34715C2A" w14:textId="77777777" w:rsidR="00E6350F" w:rsidRPr="002425CE" w:rsidRDefault="00E6350F" w:rsidP="00E6350F">
      <w:pPr>
        <w:pStyle w:val="ListParagraph"/>
        <w:numPr>
          <w:ilvl w:val="1"/>
          <w:numId w:val="24"/>
        </w:numPr>
        <w:rPr>
          <w:color w:val="FF0000"/>
          <w:sz w:val="28"/>
        </w:rPr>
      </w:pPr>
      <w:r w:rsidRPr="002425CE">
        <w:rPr>
          <w:color w:val="FF0000"/>
          <w:sz w:val="28"/>
        </w:rPr>
        <w:t>in this person’s profile, the email verified button is showed</w:t>
      </w:r>
    </w:p>
    <w:p w14:paraId="7BE99969" w14:textId="77777777" w:rsidR="00E6350F" w:rsidRPr="002425CE" w:rsidRDefault="00E6350F" w:rsidP="00E6350F">
      <w:pPr>
        <w:pStyle w:val="ListParagraph"/>
        <w:ind w:left="2160"/>
        <w:rPr>
          <w:sz w:val="28"/>
        </w:rPr>
      </w:pPr>
    </w:p>
    <w:p w14:paraId="4BAF4F66" w14:textId="77777777" w:rsidR="00A21593" w:rsidRPr="002425CE" w:rsidRDefault="00A21593" w:rsidP="00A21593">
      <w:pPr>
        <w:pStyle w:val="ListParagraph"/>
        <w:numPr>
          <w:ilvl w:val="0"/>
          <w:numId w:val="24"/>
        </w:numPr>
        <w:rPr>
          <w:sz w:val="28"/>
        </w:rPr>
      </w:pPr>
      <w:r w:rsidRPr="002425CE">
        <w:rPr>
          <w:sz w:val="28"/>
        </w:rPr>
        <w:t xml:space="preserve">if member provide his/her email to us during signup, system will record this email into our DB, </w:t>
      </w:r>
    </w:p>
    <w:p w14:paraId="1F85D872" w14:textId="77777777" w:rsidR="00A21593" w:rsidRPr="002425CE" w:rsidRDefault="00A21593" w:rsidP="00A21593">
      <w:pPr>
        <w:pStyle w:val="ListParagraph"/>
        <w:numPr>
          <w:ilvl w:val="1"/>
          <w:numId w:val="24"/>
        </w:numPr>
        <w:rPr>
          <w:sz w:val="28"/>
        </w:rPr>
      </w:pPr>
      <w:r w:rsidRPr="002425CE">
        <w:rPr>
          <w:sz w:val="28"/>
        </w:rPr>
        <w:t>this email account should be his email ID</w:t>
      </w:r>
    </w:p>
    <w:p w14:paraId="6CCD3F77" w14:textId="77777777" w:rsidR="0050406E" w:rsidRPr="002425CE" w:rsidRDefault="0050406E" w:rsidP="0050406E">
      <w:pPr>
        <w:pStyle w:val="ListParagraph"/>
        <w:numPr>
          <w:ilvl w:val="1"/>
          <w:numId w:val="24"/>
        </w:numPr>
        <w:rPr>
          <w:sz w:val="28"/>
        </w:rPr>
      </w:pPr>
      <w:r w:rsidRPr="002425CE">
        <w:rPr>
          <w:sz w:val="28"/>
        </w:rPr>
        <w:t>click “manage tours” will direct to tour guide console</w:t>
      </w:r>
    </w:p>
    <w:p w14:paraId="19089EF6" w14:textId="77777777" w:rsidR="00A21593" w:rsidRPr="002425CE" w:rsidRDefault="00A21593" w:rsidP="00A21593">
      <w:pPr>
        <w:pStyle w:val="ListParagraph"/>
        <w:numPr>
          <w:ilvl w:val="1"/>
          <w:numId w:val="24"/>
        </w:numPr>
        <w:rPr>
          <w:color w:val="FF0000"/>
          <w:sz w:val="28"/>
        </w:rPr>
      </w:pPr>
      <w:r w:rsidRPr="002425CE">
        <w:rPr>
          <w:color w:val="FF0000"/>
          <w:sz w:val="28"/>
        </w:rPr>
        <w:t>this person’s email verification status is “verified”</w:t>
      </w:r>
    </w:p>
    <w:p w14:paraId="7AC6F80A" w14:textId="77777777" w:rsidR="00E6350F" w:rsidRPr="002425CE" w:rsidRDefault="00A21593" w:rsidP="00571F01">
      <w:pPr>
        <w:pStyle w:val="ListParagraph"/>
        <w:numPr>
          <w:ilvl w:val="1"/>
          <w:numId w:val="24"/>
        </w:numPr>
        <w:rPr>
          <w:color w:val="FF0000"/>
          <w:sz w:val="28"/>
        </w:rPr>
      </w:pPr>
      <w:r w:rsidRPr="002425CE">
        <w:rPr>
          <w:color w:val="FF0000"/>
          <w:sz w:val="28"/>
        </w:rPr>
        <w:t>in this person’s profile, the email “Verified” button should be gone</w:t>
      </w:r>
    </w:p>
    <w:p w14:paraId="3E268C12" w14:textId="77777777" w:rsidR="00A21593" w:rsidRPr="002425CE" w:rsidRDefault="00A21593" w:rsidP="00A21593">
      <w:pPr>
        <w:pStyle w:val="ListParagraph"/>
        <w:ind w:left="1080"/>
        <w:rPr>
          <w:sz w:val="28"/>
        </w:rPr>
      </w:pPr>
    </w:p>
    <w:p w14:paraId="67D872DE" w14:textId="77777777" w:rsidR="00571F01" w:rsidRPr="002425CE" w:rsidRDefault="00571F01" w:rsidP="00571F01">
      <w:pPr>
        <w:pStyle w:val="ListParagraph"/>
        <w:numPr>
          <w:ilvl w:val="0"/>
          <w:numId w:val="24"/>
        </w:numPr>
        <w:rPr>
          <w:sz w:val="28"/>
        </w:rPr>
      </w:pPr>
      <w:r w:rsidRPr="002425CE">
        <w:rPr>
          <w:color w:val="FF0000"/>
          <w:sz w:val="28"/>
        </w:rPr>
        <w:t xml:space="preserve">After signup is Home Page; </w:t>
      </w:r>
      <w:r w:rsidRPr="002425CE">
        <w:rPr>
          <w:sz w:val="28"/>
        </w:rPr>
        <w:t>top bar is top bar should be “manage tours, messages, person’s first name + picture”</w:t>
      </w:r>
    </w:p>
    <w:p w14:paraId="75BB90CD" w14:textId="77777777" w:rsidR="00571F01" w:rsidRPr="002425CE" w:rsidRDefault="00571F01" w:rsidP="00A21593">
      <w:pPr>
        <w:pStyle w:val="ListParagraph"/>
        <w:ind w:left="1080"/>
        <w:rPr>
          <w:sz w:val="28"/>
        </w:rPr>
      </w:pPr>
    </w:p>
    <w:p w14:paraId="37AF06BA" w14:textId="77777777" w:rsidR="00A21593" w:rsidRPr="002425CE" w:rsidRDefault="00A21593" w:rsidP="00A21593">
      <w:pPr>
        <w:pStyle w:val="ListParagraph"/>
        <w:numPr>
          <w:ilvl w:val="0"/>
          <w:numId w:val="22"/>
        </w:numPr>
        <w:rPr>
          <w:sz w:val="28"/>
        </w:rPr>
      </w:pPr>
      <w:proofErr w:type="spellStart"/>
      <w:r w:rsidRPr="002425CE">
        <w:rPr>
          <w:sz w:val="28"/>
        </w:rPr>
        <w:t>Wechat</w:t>
      </w:r>
      <w:proofErr w:type="spellEnd"/>
      <w:r w:rsidRPr="002425CE">
        <w:rPr>
          <w:sz w:val="28"/>
        </w:rPr>
        <w:t xml:space="preserve"> Signup</w:t>
      </w:r>
    </w:p>
    <w:p w14:paraId="50A1E9F5" w14:textId="77777777" w:rsidR="00571F01" w:rsidRPr="002425CE" w:rsidRDefault="00571F01" w:rsidP="00571F01">
      <w:pPr>
        <w:pStyle w:val="ListParagraph"/>
        <w:ind w:left="1440"/>
        <w:rPr>
          <w:sz w:val="28"/>
        </w:rPr>
      </w:pPr>
      <w:r w:rsidRPr="002425CE">
        <w:rPr>
          <w:sz w:val="28"/>
        </w:rPr>
        <w:t>the same as 3.A.a)</w:t>
      </w:r>
      <w:r w:rsidR="00D175D7" w:rsidRPr="002425CE">
        <w:rPr>
          <w:sz w:val="28"/>
        </w:rPr>
        <w:t xml:space="preserve"> and 3.A.c)</w:t>
      </w:r>
    </w:p>
    <w:p w14:paraId="6E99346B" w14:textId="77777777" w:rsidR="00571F01" w:rsidRPr="002425CE" w:rsidRDefault="00571F01" w:rsidP="00571F01">
      <w:pPr>
        <w:pStyle w:val="ListParagraph"/>
        <w:ind w:left="1440"/>
        <w:rPr>
          <w:sz w:val="28"/>
        </w:rPr>
      </w:pPr>
    </w:p>
    <w:p w14:paraId="067CD39A" w14:textId="77777777" w:rsidR="00A21593" w:rsidRPr="002425CE" w:rsidRDefault="00A21593" w:rsidP="00A21593">
      <w:pPr>
        <w:pStyle w:val="ListParagraph"/>
        <w:numPr>
          <w:ilvl w:val="0"/>
          <w:numId w:val="22"/>
        </w:numPr>
        <w:rPr>
          <w:sz w:val="28"/>
        </w:rPr>
      </w:pPr>
      <w:r w:rsidRPr="002425CE">
        <w:rPr>
          <w:sz w:val="28"/>
        </w:rPr>
        <w:t xml:space="preserve">Email </w:t>
      </w:r>
      <w:proofErr w:type="spellStart"/>
      <w:r w:rsidRPr="002425CE">
        <w:rPr>
          <w:sz w:val="28"/>
        </w:rPr>
        <w:t>Singup</w:t>
      </w:r>
      <w:proofErr w:type="spellEnd"/>
    </w:p>
    <w:p w14:paraId="7DCE6F9E" w14:textId="77777777" w:rsidR="00571F01" w:rsidRPr="002425CE" w:rsidRDefault="00571F01" w:rsidP="00571F01">
      <w:pPr>
        <w:pStyle w:val="ListParagraph"/>
        <w:numPr>
          <w:ilvl w:val="1"/>
          <w:numId w:val="22"/>
        </w:numPr>
        <w:rPr>
          <w:sz w:val="28"/>
        </w:rPr>
      </w:pPr>
      <w:r w:rsidRPr="002425CE">
        <w:rPr>
          <w:sz w:val="28"/>
        </w:rPr>
        <w:t>this email account should be his email ID</w:t>
      </w:r>
    </w:p>
    <w:p w14:paraId="739CF4D6" w14:textId="77777777" w:rsidR="00571F01" w:rsidRPr="002425CE" w:rsidRDefault="00571F01" w:rsidP="00571F01">
      <w:pPr>
        <w:pStyle w:val="ListParagraph"/>
        <w:numPr>
          <w:ilvl w:val="1"/>
          <w:numId w:val="22"/>
        </w:numPr>
        <w:rPr>
          <w:sz w:val="28"/>
        </w:rPr>
      </w:pPr>
      <w:r w:rsidRPr="002425CE">
        <w:rPr>
          <w:sz w:val="28"/>
        </w:rPr>
        <w:t>this person’s email verification status is “verified”</w:t>
      </w:r>
    </w:p>
    <w:p w14:paraId="67699A12" w14:textId="77777777" w:rsidR="00571F01" w:rsidRPr="002425CE" w:rsidRDefault="00571F01" w:rsidP="00571F01">
      <w:pPr>
        <w:pStyle w:val="ListParagraph"/>
        <w:numPr>
          <w:ilvl w:val="1"/>
          <w:numId w:val="22"/>
        </w:numPr>
        <w:rPr>
          <w:sz w:val="28"/>
        </w:rPr>
      </w:pPr>
      <w:r w:rsidRPr="002425CE">
        <w:rPr>
          <w:sz w:val="28"/>
        </w:rPr>
        <w:t>in this person’s profile, the email “Verified” button should be gone</w:t>
      </w:r>
    </w:p>
    <w:p w14:paraId="594886C5" w14:textId="77777777" w:rsidR="00571F01" w:rsidRPr="002425CE" w:rsidRDefault="00D175D7" w:rsidP="00220D77">
      <w:pPr>
        <w:pStyle w:val="ListParagraph"/>
        <w:numPr>
          <w:ilvl w:val="1"/>
          <w:numId w:val="22"/>
        </w:numPr>
        <w:rPr>
          <w:sz w:val="28"/>
        </w:rPr>
      </w:pPr>
      <w:r w:rsidRPr="002425CE">
        <w:rPr>
          <w:color w:val="FF0000"/>
          <w:sz w:val="28"/>
        </w:rPr>
        <w:t xml:space="preserve">After signup is Home page; </w:t>
      </w:r>
      <w:r w:rsidR="00571F01" w:rsidRPr="002425CE">
        <w:rPr>
          <w:sz w:val="28"/>
        </w:rPr>
        <w:t>top bar is “manage tours, messages, first name + picture”</w:t>
      </w:r>
    </w:p>
    <w:p w14:paraId="4E67126D" w14:textId="77777777" w:rsidR="00D175D7" w:rsidRPr="002425CE" w:rsidRDefault="00D175D7" w:rsidP="00C5765F">
      <w:pPr>
        <w:pStyle w:val="Heading2"/>
        <w:rPr>
          <w:sz w:val="28"/>
        </w:rPr>
      </w:pPr>
      <w:r w:rsidRPr="002425CE">
        <w:rPr>
          <w:sz w:val="28"/>
        </w:rPr>
        <w:t>Login Process and page status</w:t>
      </w:r>
    </w:p>
    <w:p w14:paraId="633AB7C9" w14:textId="77777777" w:rsidR="00C5765F" w:rsidRPr="002425CE" w:rsidRDefault="00D175D7" w:rsidP="00C5765F">
      <w:pPr>
        <w:pStyle w:val="Heading3"/>
        <w:numPr>
          <w:ilvl w:val="0"/>
          <w:numId w:val="21"/>
        </w:numPr>
        <w:rPr>
          <w:sz w:val="36"/>
        </w:rPr>
      </w:pPr>
      <w:r w:rsidRPr="002425CE">
        <w:rPr>
          <w:sz w:val="36"/>
        </w:rPr>
        <w:t xml:space="preserve">When a traveler login </w:t>
      </w:r>
    </w:p>
    <w:p w14:paraId="5EA99234" w14:textId="77777777" w:rsidR="00D175D7" w:rsidRPr="002425CE" w:rsidRDefault="00D175D7" w:rsidP="00C5765F">
      <w:pPr>
        <w:pStyle w:val="ListParagraph"/>
        <w:rPr>
          <w:sz w:val="28"/>
        </w:rPr>
      </w:pPr>
      <w:r w:rsidRPr="002425CE">
        <w:rPr>
          <w:sz w:val="28"/>
        </w:rPr>
        <w:t>(</w:t>
      </w:r>
      <w:r w:rsidR="00494929" w:rsidRPr="002425CE">
        <w:rPr>
          <w:sz w:val="28"/>
        </w:rPr>
        <w:t>a traveler</w:t>
      </w:r>
      <w:r w:rsidRPr="002425CE">
        <w:rPr>
          <w:sz w:val="28"/>
        </w:rPr>
        <w:t xml:space="preserve"> means this person never </w:t>
      </w:r>
      <w:r w:rsidR="002970C9" w:rsidRPr="002425CE">
        <w:rPr>
          <w:sz w:val="28"/>
        </w:rPr>
        <w:t xml:space="preserve">click or </w:t>
      </w:r>
      <w:r w:rsidRPr="002425CE">
        <w:rPr>
          <w:sz w:val="28"/>
        </w:rPr>
        <w:t>pass “become a guide</w:t>
      </w:r>
      <w:r w:rsidR="002970C9" w:rsidRPr="002425CE">
        <w:rPr>
          <w:sz w:val="28"/>
        </w:rPr>
        <w:t>”)</w:t>
      </w:r>
    </w:p>
    <w:p w14:paraId="2A5ABC38" w14:textId="77777777" w:rsidR="002970C9" w:rsidRPr="002425CE" w:rsidRDefault="002970C9" w:rsidP="002970C9">
      <w:pPr>
        <w:pStyle w:val="ListParagraph"/>
        <w:numPr>
          <w:ilvl w:val="0"/>
          <w:numId w:val="31"/>
        </w:numPr>
        <w:rPr>
          <w:sz w:val="28"/>
        </w:rPr>
      </w:pPr>
      <w:r w:rsidRPr="002425CE">
        <w:rPr>
          <w:sz w:val="28"/>
        </w:rPr>
        <w:t xml:space="preserve">Facebook and </w:t>
      </w:r>
      <w:proofErr w:type="spellStart"/>
      <w:r w:rsidRPr="002425CE">
        <w:rPr>
          <w:sz w:val="28"/>
        </w:rPr>
        <w:t>Wechat</w:t>
      </w:r>
      <w:proofErr w:type="spellEnd"/>
      <w:r w:rsidRPr="002425CE">
        <w:rPr>
          <w:sz w:val="28"/>
        </w:rPr>
        <w:t xml:space="preserve"> Login without valid email </w:t>
      </w:r>
    </w:p>
    <w:p w14:paraId="75F37653" w14:textId="77777777" w:rsidR="00B562AE" w:rsidRPr="002425CE" w:rsidRDefault="00B562AE" w:rsidP="00B562AE">
      <w:pPr>
        <w:pStyle w:val="ListParagraph"/>
        <w:numPr>
          <w:ilvl w:val="2"/>
          <w:numId w:val="34"/>
        </w:numPr>
        <w:rPr>
          <w:sz w:val="28"/>
        </w:rPr>
      </w:pPr>
      <w:r w:rsidRPr="002425CE">
        <w:rPr>
          <w:sz w:val="28"/>
        </w:rPr>
        <w:t>after login is Home Page</w:t>
      </w:r>
    </w:p>
    <w:p w14:paraId="180F4105" w14:textId="77777777" w:rsidR="002970C9" w:rsidRPr="002425CE" w:rsidRDefault="002970C9" w:rsidP="00B562AE">
      <w:pPr>
        <w:pStyle w:val="ListParagraph"/>
        <w:numPr>
          <w:ilvl w:val="2"/>
          <w:numId w:val="34"/>
        </w:numPr>
        <w:rPr>
          <w:sz w:val="28"/>
        </w:rPr>
      </w:pPr>
      <w:r w:rsidRPr="002425CE">
        <w:rPr>
          <w:sz w:val="28"/>
        </w:rPr>
        <w:t>top bar is “become a guide, messages, first name + pic”</w:t>
      </w:r>
    </w:p>
    <w:p w14:paraId="1C3E21D4" w14:textId="77777777" w:rsidR="002970C9" w:rsidRPr="002425CE" w:rsidRDefault="00B562AE" w:rsidP="00B562AE">
      <w:pPr>
        <w:pStyle w:val="ListParagraph"/>
        <w:numPr>
          <w:ilvl w:val="2"/>
          <w:numId w:val="34"/>
        </w:numPr>
        <w:rPr>
          <w:sz w:val="28"/>
        </w:rPr>
      </w:pPr>
      <w:r w:rsidRPr="002425CE">
        <w:rPr>
          <w:sz w:val="28"/>
        </w:rPr>
        <w:t xml:space="preserve">can’t </w:t>
      </w:r>
      <w:r w:rsidRPr="002425CE">
        <w:rPr>
          <w:color w:val="FF0000"/>
          <w:sz w:val="28"/>
        </w:rPr>
        <w:t xml:space="preserve">message </w:t>
      </w:r>
      <w:r w:rsidRPr="002425CE">
        <w:rPr>
          <w:sz w:val="28"/>
        </w:rPr>
        <w:t>and book --- Can do and can’t do refer to Table 1</w:t>
      </w:r>
    </w:p>
    <w:p w14:paraId="16A480A9" w14:textId="77777777" w:rsidR="00B562AE" w:rsidRPr="002425CE" w:rsidRDefault="00B562AE" w:rsidP="00B562AE">
      <w:pPr>
        <w:pStyle w:val="ListParagraph"/>
        <w:numPr>
          <w:ilvl w:val="2"/>
          <w:numId w:val="34"/>
        </w:numPr>
        <w:rPr>
          <w:sz w:val="28"/>
        </w:rPr>
      </w:pPr>
      <w:r w:rsidRPr="002425CE">
        <w:rPr>
          <w:sz w:val="28"/>
        </w:rPr>
        <w:t xml:space="preserve">can become a guide after email being verified. </w:t>
      </w:r>
    </w:p>
    <w:p w14:paraId="3FE8812D" w14:textId="77777777" w:rsidR="00B562AE" w:rsidRPr="002425CE" w:rsidRDefault="00B562AE" w:rsidP="00B562AE">
      <w:pPr>
        <w:pStyle w:val="ListParagraph"/>
        <w:ind w:left="1440"/>
        <w:rPr>
          <w:sz w:val="28"/>
        </w:rPr>
      </w:pPr>
    </w:p>
    <w:p w14:paraId="55B07483" w14:textId="55B27624" w:rsidR="00B562AE" w:rsidRPr="002425CE" w:rsidRDefault="00B562AE" w:rsidP="00B562AE">
      <w:pPr>
        <w:pStyle w:val="ListParagraph"/>
        <w:numPr>
          <w:ilvl w:val="0"/>
          <w:numId w:val="34"/>
        </w:numPr>
        <w:rPr>
          <w:sz w:val="28"/>
        </w:rPr>
      </w:pPr>
      <w:r w:rsidRPr="002425CE">
        <w:rPr>
          <w:sz w:val="28"/>
        </w:rPr>
        <w:t xml:space="preserve">Facebook, </w:t>
      </w:r>
      <w:proofErr w:type="spellStart"/>
      <w:r w:rsidRPr="002425CE">
        <w:rPr>
          <w:sz w:val="28"/>
        </w:rPr>
        <w:t>Wechat</w:t>
      </w:r>
      <w:proofErr w:type="spellEnd"/>
      <w:r w:rsidRPr="002425CE">
        <w:rPr>
          <w:sz w:val="28"/>
        </w:rPr>
        <w:t xml:space="preserve"> login with Valid email </w:t>
      </w:r>
      <w:r w:rsidR="00177B71" w:rsidRPr="002425CE">
        <w:rPr>
          <w:sz w:val="28"/>
        </w:rPr>
        <w:t>or</w:t>
      </w:r>
      <w:r w:rsidRPr="002425CE">
        <w:rPr>
          <w:sz w:val="28"/>
        </w:rPr>
        <w:t xml:space="preserve"> Email login </w:t>
      </w:r>
    </w:p>
    <w:p w14:paraId="6D72A545" w14:textId="77777777" w:rsidR="00B562AE" w:rsidRPr="002425CE" w:rsidRDefault="00B562AE" w:rsidP="00B562AE">
      <w:pPr>
        <w:pStyle w:val="ListParagraph"/>
        <w:numPr>
          <w:ilvl w:val="2"/>
          <w:numId w:val="34"/>
        </w:numPr>
        <w:rPr>
          <w:sz w:val="28"/>
        </w:rPr>
      </w:pPr>
      <w:r w:rsidRPr="002425CE">
        <w:rPr>
          <w:sz w:val="28"/>
        </w:rPr>
        <w:t>after login is Home Page</w:t>
      </w:r>
    </w:p>
    <w:p w14:paraId="623B468B" w14:textId="77777777" w:rsidR="00B562AE" w:rsidRPr="002425CE" w:rsidRDefault="00B562AE" w:rsidP="00B562AE">
      <w:pPr>
        <w:pStyle w:val="ListParagraph"/>
        <w:numPr>
          <w:ilvl w:val="2"/>
          <w:numId w:val="34"/>
        </w:numPr>
        <w:rPr>
          <w:sz w:val="28"/>
        </w:rPr>
      </w:pPr>
      <w:r w:rsidRPr="002425CE">
        <w:rPr>
          <w:sz w:val="28"/>
        </w:rPr>
        <w:lastRenderedPageBreak/>
        <w:t>top bar is “become a guide, messages, first name + pic”</w:t>
      </w:r>
    </w:p>
    <w:p w14:paraId="170E33B7" w14:textId="77777777" w:rsidR="00B562AE" w:rsidRPr="002425CE" w:rsidRDefault="00B562AE" w:rsidP="00B562AE">
      <w:pPr>
        <w:pStyle w:val="ListParagraph"/>
        <w:numPr>
          <w:ilvl w:val="2"/>
          <w:numId w:val="34"/>
        </w:numPr>
        <w:rPr>
          <w:sz w:val="28"/>
        </w:rPr>
      </w:pPr>
      <w:r w:rsidRPr="002425CE">
        <w:rPr>
          <w:sz w:val="28"/>
        </w:rPr>
        <w:t>can do everything --- Can do and can’t do refer to Table 1</w:t>
      </w:r>
    </w:p>
    <w:p w14:paraId="377AB88B" w14:textId="0FEE6D50" w:rsidR="00D175D7" w:rsidRPr="002425CE" w:rsidRDefault="00B562AE" w:rsidP="00177B71">
      <w:pPr>
        <w:pStyle w:val="ListParagraph"/>
        <w:numPr>
          <w:ilvl w:val="2"/>
          <w:numId w:val="34"/>
        </w:numPr>
        <w:rPr>
          <w:sz w:val="28"/>
        </w:rPr>
      </w:pPr>
      <w:r w:rsidRPr="002425CE">
        <w:rPr>
          <w:sz w:val="28"/>
        </w:rPr>
        <w:t>can become a guide by clicking “become a guide” and go through our landing page and click “join us”. after that, this member has two roles</w:t>
      </w:r>
      <w:r w:rsidR="00220D77" w:rsidRPr="002425CE">
        <w:rPr>
          <w:sz w:val="28"/>
        </w:rPr>
        <w:t xml:space="preserve"> – Refer Table 1</w:t>
      </w:r>
    </w:p>
    <w:p w14:paraId="7A068608" w14:textId="77777777" w:rsidR="00C5765F" w:rsidRPr="002425CE" w:rsidRDefault="00D175D7" w:rsidP="00C5765F">
      <w:pPr>
        <w:pStyle w:val="Heading3"/>
        <w:numPr>
          <w:ilvl w:val="0"/>
          <w:numId w:val="21"/>
        </w:numPr>
        <w:rPr>
          <w:sz w:val="36"/>
        </w:rPr>
      </w:pPr>
      <w:r w:rsidRPr="002425CE">
        <w:rPr>
          <w:sz w:val="36"/>
        </w:rPr>
        <w:t>When a tour guide login</w:t>
      </w:r>
    </w:p>
    <w:p w14:paraId="6750E36E" w14:textId="7416F139" w:rsidR="00D175D7" w:rsidRPr="002425CE" w:rsidRDefault="00B562AE" w:rsidP="00C5765F">
      <w:pPr>
        <w:pStyle w:val="ListParagraph"/>
        <w:rPr>
          <w:sz w:val="28"/>
        </w:rPr>
      </w:pPr>
      <w:r w:rsidRPr="002425CE">
        <w:rPr>
          <w:sz w:val="28"/>
        </w:rPr>
        <w:t xml:space="preserve"> (a tour guide means this person either </w:t>
      </w:r>
      <w:r w:rsidR="00647988" w:rsidRPr="002425CE">
        <w:rPr>
          <w:sz w:val="28"/>
        </w:rPr>
        <w:t>signed up</w:t>
      </w:r>
      <w:r w:rsidRPr="002425CE">
        <w:rPr>
          <w:sz w:val="28"/>
        </w:rPr>
        <w:t xml:space="preserve"> as a guide or a traveler </w:t>
      </w:r>
      <w:r w:rsidR="00647988" w:rsidRPr="002425CE">
        <w:rPr>
          <w:sz w:val="28"/>
        </w:rPr>
        <w:t xml:space="preserve">already </w:t>
      </w:r>
      <w:r w:rsidRPr="002425CE">
        <w:rPr>
          <w:sz w:val="28"/>
        </w:rPr>
        <w:t>become a guide)</w:t>
      </w:r>
    </w:p>
    <w:p w14:paraId="2531DCFD" w14:textId="77777777" w:rsidR="00220D77" w:rsidRPr="002425CE" w:rsidRDefault="00220D77" w:rsidP="00220D77">
      <w:pPr>
        <w:pStyle w:val="ListParagraph"/>
        <w:numPr>
          <w:ilvl w:val="0"/>
          <w:numId w:val="36"/>
        </w:numPr>
        <w:rPr>
          <w:sz w:val="28"/>
        </w:rPr>
      </w:pPr>
      <w:r w:rsidRPr="002425CE">
        <w:rPr>
          <w:sz w:val="28"/>
        </w:rPr>
        <w:t>without Phone verification</w:t>
      </w:r>
    </w:p>
    <w:p w14:paraId="04F78A37" w14:textId="77777777" w:rsidR="00220D77" w:rsidRPr="002425CE" w:rsidRDefault="00220D77" w:rsidP="00220D77">
      <w:pPr>
        <w:pStyle w:val="ListParagraph"/>
        <w:numPr>
          <w:ilvl w:val="0"/>
          <w:numId w:val="35"/>
        </w:numPr>
        <w:rPr>
          <w:sz w:val="28"/>
        </w:rPr>
      </w:pPr>
      <w:r w:rsidRPr="002425CE">
        <w:rPr>
          <w:sz w:val="28"/>
        </w:rPr>
        <w:t>All login methods will go to Home Page</w:t>
      </w:r>
    </w:p>
    <w:p w14:paraId="277E0B37" w14:textId="77777777" w:rsidR="00220D77" w:rsidRPr="002425CE" w:rsidRDefault="00220D77" w:rsidP="00220D77">
      <w:pPr>
        <w:pStyle w:val="ListParagraph"/>
        <w:numPr>
          <w:ilvl w:val="0"/>
          <w:numId w:val="35"/>
        </w:numPr>
        <w:rPr>
          <w:sz w:val="28"/>
        </w:rPr>
      </w:pPr>
      <w:r w:rsidRPr="002425CE">
        <w:rPr>
          <w:sz w:val="28"/>
        </w:rPr>
        <w:t>Top bar is “Manage tours, messages, first name + pic”</w:t>
      </w:r>
    </w:p>
    <w:p w14:paraId="29810F67" w14:textId="77777777" w:rsidR="00220D77" w:rsidRPr="002425CE" w:rsidRDefault="00220D77" w:rsidP="00220D77">
      <w:pPr>
        <w:pStyle w:val="ListParagraph"/>
        <w:numPr>
          <w:ilvl w:val="0"/>
          <w:numId w:val="35"/>
        </w:numPr>
        <w:rPr>
          <w:sz w:val="28"/>
        </w:rPr>
      </w:pPr>
      <w:r w:rsidRPr="002425CE">
        <w:rPr>
          <w:sz w:val="28"/>
        </w:rPr>
        <w:t>Can create a product</w:t>
      </w:r>
    </w:p>
    <w:p w14:paraId="5738B4C3" w14:textId="77777777" w:rsidR="00220D77" w:rsidRPr="002425CE" w:rsidRDefault="00220D77" w:rsidP="00220D77">
      <w:pPr>
        <w:pStyle w:val="ListParagraph"/>
        <w:numPr>
          <w:ilvl w:val="0"/>
          <w:numId w:val="35"/>
        </w:numPr>
        <w:rPr>
          <w:sz w:val="28"/>
        </w:rPr>
      </w:pPr>
      <w:r w:rsidRPr="002425CE">
        <w:rPr>
          <w:sz w:val="28"/>
        </w:rPr>
        <w:t>Can’t active a product --- refer to Table 1</w:t>
      </w:r>
    </w:p>
    <w:p w14:paraId="357B8E95" w14:textId="77777777" w:rsidR="00220D77" w:rsidRPr="002425CE" w:rsidRDefault="00220D77" w:rsidP="00220D77">
      <w:pPr>
        <w:pStyle w:val="ListParagraph"/>
        <w:numPr>
          <w:ilvl w:val="0"/>
          <w:numId w:val="36"/>
        </w:numPr>
        <w:rPr>
          <w:sz w:val="28"/>
        </w:rPr>
      </w:pPr>
      <w:r w:rsidRPr="002425CE">
        <w:rPr>
          <w:sz w:val="28"/>
        </w:rPr>
        <w:t>With phone verification</w:t>
      </w:r>
    </w:p>
    <w:p w14:paraId="6019B9A0" w14:textId="77777777" w:rsidR="00B562AE" w:rsidRPr="002425CE" w:rsidRDefault="00220D77" w:rsidP="00220D77">
      <w:pPr>
        <w:pStyle w:val="ListParagraph"/>
        <w:ind w:left="1080"/>
        <w:rPr>
          <w:sz w:val="28"/>
        </w:rPr>
      </w:pPr>
      <w:r w:rsidRPr="002425CE">
        <w:rPr>
          <w:sz w:val="28"/>
        </w:rPr>
        <w:t>can do everything</w:t>
      </w:r>
    </w:p>
    <w:p w14:paraId="55F3249D" w14:textId="77777777" w:rsidR="00220D77" w:rsidRPr="002425CE" w:rsidRDefault="00220D77" w:rsidP="00220D77">
      <w:pPr>
        <w:pStyle w:val="ListParagraph"/>
        <w:ind w:left="1080"/>
        <w:rPr>
          <w:sz w:val="28"/>
        </w:rPr>
      </w:pPr>
    </w:p>
    <w:p w14:paraId="6BD06DAE" w14:textId="77777777" w:rsidR="002970C9" w:rsidRPr="002425CE" w:rsidRDefault="00B562AE" w:rsidP="00220D77">
      <w:pPr>
        <w:pStyle w:val="Heading2"/>
        <w:rPr>
          <w:sz w:val="28"/>
        </w:rPr>
      </w:pPr>
      <w:r w:rsidRPr="002425CE">
        <w:rPr>
          <w:sz w:val="28"/>
        </w:rPr>
        <w:t>Table 1: All login status linking with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70C9" w:rsidRPr="002425CE" w14:paraId="70C5E9EE" w14:textId="77777777" w:rsidTr="002970C9">
        <w:tc>
          <w:tcPr>
            <w:tcW w:w="3116" w:type="dxa"/>
          </w:tcPr>
          <w:p w14:paraId="360C9377" w14:textId="77777777" w:rsidR="002970C9" w:rsidRPr="002425CE" w:rsidRDefault="002970C9" w:rsidP="00D175D7">
            <w:pPr>
              <w:rPr>
                <w:sz w:val="28"/>
              </w:rPr>
            </w:pPr>
          </w:p>
        </w:tc>
        <w:tc>
          <w:tcPr>
            <w:tcW w:w="3117" w:type="dxa"/>
          </w:tcPr>
          <w:p w14:paraId="1B81FB66" w14:textId="77777777" w:rsidR="002970C9" w:rsidRPr="002425CE" w:rsidRDefault="002970C9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Can Do</w:t>
            </w:r>
          </w:p>
        </w:tc>
        <w:tc>
          <w:tcPr>
            <w:tcW w:w="3117" w:type="dxa"/>
          </w:tcPr>
          <w:p w14:paraId="64963040" w14:textId="77777777" w:rsidR="002970C9" w:rsidRPr="002425CE" w:rsidRDefault="002970C9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Can’t Do</w:t>
            </w:r>
          </w:p>
        </w:tc>
      </w:tr>
      <w:tr w:rsidR="002970C9" w:rsidRPr="002425CE" w14:paraId="79D895EB" w14:textId="77777777" w:rsidTr="002970C9">
        <w:tc>
          <w:tcPr>
            <w:tcW w:w="3116" w:type="dxa"/>
          </w:tcPr>
          <w:p w14:paraId="73AC31C4" w14:textId="77777777" w:rsidR="002970C9" w:rsidRPr="002425CE" w:rsidRDefault="00C5765F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4</w:t>
            </w:r>
            <w:r w:rsidR="00B562AE" w:rsidRPr="002425CE">
              <w:rPr>
                <w:sz w:val="28"/>
              </w:rPr>
              <w:t>.A</w:t>
            </w:r>
          </w:p>
        </w:tc>
        <w:tc>
          <w:tcPr>
            <w:tcW w:w="3117" w:type="dxa"/>
          </w:tcPr>
          <w:p w14:paraId="2FFE1208" w14:textId="77777777" w:rsidR="002970C9" w:rsidRPr="002425CE" w:rsidRDefault="002970C9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Browse tours</w:t>
            </w:r>
          </w:p>
          <w:p w14:paraId="4106910D" w14:textId="77777777" w:rsidR="002970C9" w:rsidRPr="002425CE" w:rsidRDefault="002970C9" w:rsidP="00B562AE">
            <w:pPr>
              <w:rPr>
                <w:sz w:val="28"/>
              </w:rPr>
            </w:pPr>
            <w:r w:rsidRPr="002425CE">
              <w:rPr>
                <w:sz w:val="28"/>
              </w:rPr>
              <w:t xml:space="preserve">Add </w:t>
            </w:r>
            <w:r w:rsidR="00B562AE" w:rsidRPr="002425CE">
              <w:rPr>
                <w:sz w:val="28"/>
              </w:rPr>
              <w:t>tours to Wish list</w:t>
            </w:r>
          </w:p>
        </w:tc>
        <w:tc>
          <w:tcPr>
            <w:tcW w:w="3117" w:type="dxa"/>
          </w:tcPr>
          <w:p w14:paraId="33F778E3" w14:textId="77777777" w:rsidR="002970C9" w:rsidRPr="002425CE" w:rsidRDefault="002970C9" w:rsidP="00D175D7">
            <w:pPr>
              <w:rPr>
                <w:color w:val="FF0000"/>
                <w:sz w:val="28"/>
              </w:rPr>
            </w:pPr>
            <w:r w:rsidRPr="002425CE">
              <w:rPr>
                <w:color w:val="FF0000"/>
                <w:sz w:val="28"/>
              </w:rPr>
              <w:t>Message</w:t>
            </w:r>
          </w:p>
          <w:p w14:paraId="37E57C26" w14:textId="77777777" w:rsidR="002970C9" w:rsidRPr="002425CE" w:rsidRDefault="00B562AE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Book</w:t>
            </w:r>
          </w:p>
        </w:tc>
      </w:tr>
      <w:tr w:rsidR="002970C9" w:rsidRPr="002425CE" w14:paraId="78FE429D" w14:textId="77777777" w:rsidTr="002970C9">
        <w:tc>
          <w:tcPr>
            <w:tcW w:w="3116" w:type="dxa"/>
          </w:tcPr>
          <w:p w14:paraId="04FC4997" w14:textId="77777777" w:rsidR="002970C9" w:rsidRPr="002425CE" w:rsidRDefault="00C5765F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4.</w:t>
            </w:r>
            <w:r w:rsidR="00220D77" w:rsidRPr="002425CE">
              <w:rPr>
                <w:sz w:val="28"/>
              </w:rPr>
              <w:t>B</w:t>
            </w:r>
          </w:p>
        </w:tc>
        <w:tc>
          <w:tcPr>
            <w:tcW w:w="3117" w:type="dxa"/>
          </w:tcPr>
          <w:p w14:paraId="5D9FEB03" w14:textId="77777777" w:rsidR="002970C9" w:rsidRPr="002425CE" w:rsidRDefault="00B562AE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Browse tours</w:t>
            </w:r>
          </w:p>
          <w:p w14:paraId="5B07C507" w14:textId="77777777" w:rsidR="00B562AE" w:rsidRPr="002425CE" w:rsidRDefault="00B562AE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Add tours to wish list</w:t>
            </w:r>
          </w:p>
          <w:p w14:paraId="541E8FCF" w14:textId="77777777" w:rsidR="00B562AE" w:rsidRPr="002425CE" w:rsidRDefault="00B562AE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Message to guides</w:t>
            </w:r>
          </w:p>
          <w:p w14:paraId="337FD21D" w14:textId="77777777" w:rsidR="00B562AE" w:rsidRPr="002425CE" w:rsidRDefault="00B562AE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Book a tour</w:t>
            </w:r>
          </w:p>
        </w:tc>
        <w:tc>
          <w:tcPr>
            <w:tcW w:w="3117" w:type="dxa"/>
          </w:tcPr>
          <w:p w14:paraId="49AC7B2D" w14:textId="77777777" w:rsidR="002970C9" w:rsidRPr="002425CE" w:rsidRDefault="00220D77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Manage tours unless go through a role of becoming a guide</w:t>
            </w:r>
          </w:p>
        </w:tc>
      </w:tr>
      <w:tr w:rsidR="002970C9" w:rsidRPr="002425CE" w14:paraId="0E83D545" w14:textId="77777777" w:rsidTr="002970C9">
        <w:tc>
          <w:tcPr>
            <w:tcW w:w="3116" w:type="dxa"/>
          </w:tcPr>
          <w:p w14:paraId="4D4E75FF" w14:textId="77777777" w:rsidR="002970C9" w:rsidRPr="002425CE" w:rsidRDefault="00C5765F" w:rsidP="00C5765F">
            <w:pPr>
              <w:rPr>
                <w:sz w:val="28"/>
              </w:rPr>
            </w:pPr>
            <w:r w:rsidRPr="002425CE">
              <w:rPr>
                <w:sz w:val="28"/>
              </w:rPr>
              <w:t>5.</w:t>
            </w:r>
            <w:r w:rsidR="00220D77" w:rsidRPr="002425CE">
              <w:rPr>
                <w:sz w:val="28"/>
              </w:rPr>
              <w:t>A</w:t>
            </w:r>
          </w:p>
        </w:tc>
        <w:tc>
          <w:tcPr>
            <w:tcW w:w="3117" w:type="dxa"/>
          </w:tcPr>
          <w:p w14:paraId="5611A64E" w14:textId="77777777" w:rsidR="002970C9" w:rsidRPr="002425CE" w:rsidRDefault="00220D77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All above + create product</w:t>
            </w:r>
          </w:p>
        </w:tc>
        <w:tc>
          <w:tcPr>
            <w:tcW w:w="3117" w:type="dxa"/>
          </w:tcPr>
          <w:p w14:paraId="7E25E309" w14:textId="77777777" w:rsidR="002970C9" w:rsidRPr="002425CE" w:rsidRDefault="00220D77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Active a tour product</w:t>
            </w:r>
          </w:p>
        </w:tc>
      </w:tr>
      <w:tr w:rsidR="002970C9" w:rsidRPr="002425CE" w14:paraId="51FA180B" w14:textId="77777777" w:rsidTr="002970C9">
        <w:tc>
          <w:tcPr>
            <w:tcW w:w="3116" w:type="dxa"/>
          </w:tcPr>
          <w:p w14:paraId="72997B6D" w14:textId="77777777" w:rsidR="002970C9" w:rsidRPr="002425CE" w:rsidRDefault="00C5765F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5.B</w:t>
            </w:r>
          </w:p>
        </w:tc>
        <w:tc>
          <w:tcPr>
            <w:tcW w:w="3117" w:type="dxa"/>
          </w:tcPr>
          <w:p w14:paraId="0520E9C1" w14:textId="77777777" w:rsidR="002970C9" w:rsidRPr="002425CE" w:rsidRDefault="00220D77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All above + Active product</w:t>
            </w:r>
          </w:p>
        </w:tc>
        <w:tc>
          <w:tcPr>
            <w:tcW w:w="3117" w:type="dxa"/>
          </w:tcPr>
          <w:p w14:paraId="5AB44CFB" w14:textId="77777777" w:rsidR="002970C9" w:rsidRPr="002425CE" w:rsidRDefault="00220D77" w:rsidP="00D175D7">
            <w:pPr>
              <w:rPr>
                <w:sz w:val="28"/>
              </w:rPr>
            </w:pPr>
            <w:r w:rsidRPr="002425CE">
              <w:rPr>
                <w:sz w:val="28"/>
              </w:rPr>
              <w:t>N/A</w:t>
            </w:r>
          </w:p>
        </w:tc>
      </w:tr>
    </w:tbl>
    <w:p w14:paraId="02793631" w14:textId="77777777" w:rsidR="00D175D7" w:rsidRPr="002425CE" w:rsidRDefault="00D175D7" w:rsidP="00220D77">
      <w:pPr>
        <w:rPr>
          <w:sz w:val="28"/>
        </w:rPr>
      </w:pPr>
    </w:p>
    <w:p w14:paraId="0547873F" w14:textId="67D63A04" w:rsidR="00647988" w:rsidRPr="002425CE" w:rsidRDefault="00647988" w:rsidP="004E4B30">
      <w:pPr>
        <w:pStyle w:val="Heading2"/>
      </w:pPr>
      <w:r w:rsidRPr="002425CE">
        <w:t>different login methods switching to each other</w:t>
      </w:r>
    </w:p>
    <w:p w14:paraId="241C2C24" w14:textId="6DB29CE2" w:rsidR="00647988" w:rsidRDefault="00647988" w:rsidP="00647988">
      <w:pPr>
        <w:pStyle w:val="ListParagraph"/>
        <w:numPr>
          <w:ilvl w:val="0"/>
          <w:numId w:val="21"/>
        </w:numPr>
        <w:rPr>
          <w:sz w:val="28"/>
        </w:rPr>
      </w:pPr>
      <w:r w:rsidRPr="002425CE">
        <w:rPr>
          <w:sz w:val="28"/>
        </w:rPr>
        <w:t xml:space="preserve">Sign up </w:t>
      </w:r>
      <w:r w:rsidR="006F6D60">
        <w:rPr>
          <w:sz w:val="28"/>
        </w:rPr>
        <w:t xml:space="preserve">Facebook, </w:t>
      </w:r>
      <w:proofErr w:type="spellStart"/>
      <w:r w:rsidR="006F6D60">
        <w:rPr>
          <w:sz w:val="28"/>
        </w:rPr>
        <w:t>Wechat</w:t>
      </w:r>
      <w:proofErr w:type="spellEnd"/>
      <w:r w:rsidRPr="002425CE">
        <w:rPr>
          <w:sz w:val="28"/>
        </w:rPr>
        <w:t xml:space="preserve"> first, then login </w:t>
      </w:r>
      <w:r w:rsidR="002425CE">
        <w:rPr>
          <w:sz w:val="28"/>
        </w:rPr>
        <w:t xml:space="preserve">with </w:t>
      </w:r>
      <w:r w:rsidR="00B035CD">
        <w:rPr>
          <w:sz w:val="28"/>
        </w:rPr>
        <w:t xml:space="preserve">same </w:t>
      </w:r>
      <w:r w:rsidR="002425CE">
        <w:rPr>
          <w:sz w:val="28"/>
        </w:rPr>
        <w:t>Email</w:t>
      </w:r>
      <w:r w:rsidR="00B035CD">
        <w:rPr>
          <w:sz w:val="28"/>
        </w:rPr>
        <w:t xml:space="preserve"> account</w:t>
      </w:r>
    </w:p>
    <w:p w14:paraId="49767D67" w14:textId="7F2BC010" w:rsidR="002425CE" w:rsidRPr="005356E0" w:rsidRDefault="00B035CD" w:rsidP="005356E0">
      <w:pPr>
        <w:ind w:firstLine="720"/>
        <w:rPr>
          <w:sz w:val="28"/>
        </w:rPr>
      </w:pPr>
      <w:r w:rsidRPr="005356E0">
        <w:rPr>
          <w:sz w:val="28"/>
        </w:rPr>
        <w:t>System will merge those account together, with same login type</w:t>
      </w:r>
    </w:p>
    <w:p w14:paraId="4B7268D0" w14:textId="4D53EE8E" w:rsidR="00B035CD" w:rsidRPr="00B035CD" w:rsidRDefault="00B035CD" w:rsidP="005356E0">
      <w:pPr>
        <w:pStyle w:val="ListParagraph"/>
        <w:ind w:left="1080"/>
        <w:rPr>
          <w:sz w:val="28"/>
        </w:rPr>
      </w:pPr>
    </w:p>
    <w:p w14:paraId="7C9FD9F9" w14:textId="1E0BE5AA" w:rsidR="002425CE" w:rsidRDefault="002425CE" w:rsidP="00647988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lastRenderedPageBreak/>
        <w:t>Sign up email first, then login with Facebook that having the same email</w:t>
      </w:r>
    </w:p>
    <w:p w14:paraId="016EB145" w14:textId="06DCCC43" w:rsidR="005356E0" w:rsidRDefault="005356E0" w:rsidP="005356E0">
      <w:pPr>
        <w:ind w:left="720"/>
        <w:rPr>
          <w:sz w:val="28"/>
        </w:rPr>
      </w:pPr>
      <w:r>
        <w:rPr>
          <w:sz w:val="28"/>
        </w:rPr>
        <w:t>System now separate two account</w:t>
      </w:r>
    </w:p>
    <w:p w14:paraId="45F298CD" w14:textId="5F94ED5F" w:rsidR="005356E0" w:rsidRPr="005356E0" w:rsidRDefault="005356E0" w:rsidP="005356E0">
      <w:pPr>
        <w:ind w:left="720"/>
        <w:rPr>
          <w:color w:val="FF0000"/>
          <w:sz w:val="28"/>
        </w:rPr>
      </w:pPr>
      <w:r w:rsidRPr="005356E0">
        <w:rPr>
          <w:color w:val="FF0000"/>
          <w:sz w:val="28"/>
        </w:rPr>
        <w:t>in the future, we still want to merge to one account</w:t>
      </w:r>
    </w:p>
    <w:sectPr w:rsidR="005356E0" w:rsidRPr="005356E0" w:rsidSect="00220D7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B144A" w14:textId="77777777" w:rsidR="00AA3F0B" w:rsidRDefault="00AA3F0B">
      <w:r>
        <w:separator/>
      </w:r>
    </w:p>
    <w:p w14:paraId="13F63B65" w14:textId="77777777" w:rsidR="00AA3F0B" w:rsidRDefault="00AA3F0B"/>
  </w:endnote>
  <w:endnote w:type="continuationSeparator" w:id="0">
    <w:p w14:paraId="10925766" w14:textId="77777777" w:rsidR="00AA3F0B" w:rsidRDefault="00AA3F0B">
      <w:r>
        <w:continuationSeparator/>
      </w:r>
    </w:p>
    <w:p w14:paraId="592FAD42" w14:textId="77777777" w:rsidR="00AA3F0B" w:rsidRDefault="00AA3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127CA" w14:textId="77777777" w:rsidR="007A2713" w:rsidRDefault="00BC7C5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F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2B6C1" w14:textId="77777777" w:rsidR="00AA3F0B" w:rsidRDefault="00AA3F0B">
      <w:r>
        <w:separator/>
      </w:r>
    </w:p>
    <w:p w14:paraId="7D29DF27" w14:textId="77777777" w:rsidR="00AA3F0B" w:rsidRDefault="00AA3F0B"/>
  </w:footnote>
  <w:footnote w:type="continuationSeparator" w:id="0">
    <w:p w14:paraId="4E753299" w14:textId="77777777" w:rsidR="00AA3F0B" w:rsidRDefault="00AA3F0B">
      <w:r>
        <w:continuationSeparator/>
      </w:r>
    </w:p>
    <w:p w14:paraId="01230222" w14:textId="77777777" w:rsidR="00AA3F0B" w:rsidRDefault="00AA3F0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AE2E1D"/>
    <w:multiLevelType w:val="hybridMultilevel"/>
    <w:tmpl w:val="50DC6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B3D6C"/>
    <w:multiLevelType w:val="hybridMultilevel"/>
    <w:tmpl w:val="4FF84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6B1F46"/>
    <w:multiLevelType w:val="hybridMultilevel"/>
    <w:tmpl w:val="99749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9370D"/>
    <w:multiLevelType w:val="hybridMultilevel"/>
    <w:tmpl w:val="16BEBD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13C1C"/>
    <w:multiLevelType w:val="hybridMultilevel"/>
    <w:tmpl w:val="AE92CC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467A9"/>
    <w:multiLevelType w:val="hybridMultilevel"/>
    <w:tmpl w:val="A3EE7402"/>
    <w:lvl w:ilvl="0" w:tplc="C504D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DF12BD"/>
    <w:multiLevelType w:val="hybridMultilevel"/>
    <w:tmpl w:val="3650FDF0"/>
    <w:lvl w:ilvl="0" w:tplc="2CA40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68091A"/>
    <w:multiLevelType w:val="hybridMultilevel"/>
    <w:tmpl w:val="BE4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C7180"/>
    <w:multiLevelType w:val="hybridMultilevel"/>
    <w:tmpl w:val="FFF4CB5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2287039"/>
    <w:multiLevelType w:val="hybridMultilevel"/>
    <w:tmpl w:val="D2BC1B3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620654"/>
    <w:multiLevelType w:val="hybridMultilevel"/>
    <w:tmpl w:val="1C4286B4"/>
    <w:lvl w:ilvl="0" w:tplc="2CA40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AA3ABF"/>
    <w:multiLevelType w:val="hybridMultilevel"/>
    <w:tmpl w:val="3DA08392"/>
    <w:lvl w:ilvl="0" w:tplc="80DC12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247B62"/>
    <w:multiLevelType w:val="hybridMultilevel"/>
    <w:tmpl w:val="172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25DF1"/>
    <w:multiLevelType w:val="hybridMultilevel"/>
    <w:tmpl w:val="5186F04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2B7929"/>
    <w:multiLevelType w:val="hybridMultilevel"/>
    <w:tmpl w:val="9EF825D8"/>
    <w:lvl w:ilvl="0" w:tplc="11542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C2779"/>
    <w:multiLevelType w:val="hybridMultilevel"/>
    <w:tmpl w:val="A74CB12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9C68B0"/>
    <w:multiLevelType w:val="hybridMultilevel"/>
    <w:tmpl w:val="AF8AE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0A1E56"/>
    <w:multiLevelType w:val="hybridMultilevel"/>
    <w:tmpl w:val="E7F2C7E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832F5D"/>
    <w:multiLevelType w:val="hybridMultilevel"/>
    <w:tmpl w:val="FD1A7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4B6FB9"/>
    <w:multiLevelType w:val="hybridMultilevel"/>
    <w:tmpl w:val="05BC680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E337BF"/>
    <w:multiLevelType w:val="hybridMultilevel"/>
    <w:tmpl w:val="05001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06102"/>
    <w:multiLevelType w:val="hybridMultilevel"/>
    <w:tmpl w:val="E868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26328D"/>
    <w:multiLevelType w:val="hybridMultilevel"/>
    <w:tmpl w:val="39BE89BC"/>
    <w:lvl w:ilvl="0" w:tplc="FFAE63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7B5681"/>
    <w:multiLevelType w:val="hybridMultilevel"/>
    <w:tmpl w:val="BC42D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B21AF4"/>
    <w:multiLevelType w:val="hybridMultilevel"/>
    <w:tmpl w:val="EF22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E04AA5"/>
    <w:multiLevelType w:val="hybridMultilevel"/>
    <w:tmpl w:val="CFF2236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17576FF"/>
    <w:multiLevelType w:val="hybridMultilevel"/>
    <w:tmpl w:val="CAE89B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1F76938"/>
    <w:multiLevelType w:val="hybridMultilevel"/>
    <w:tmpl w:val="43B62AAA"/>
    <w:lvl w:ilvl="0" w:tplc="12442A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3CC2191"/>
    <w:multiLevelType w:val="hybridMultilevel"/>
    <w:tmpl w:val="4F00468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47C6F574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5B1A82"/>
    <w:multiLevelType w:val="hybridMultilevel"/>
    <w:tmpl w:val="2DA0C5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A46730"/>
    <w:multiLevelType w:val="hybridMultilevel"/>
    <w:tmpl w:val="CDB41C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3B6522"/>
    <w:multiLevelType w:val="hybridMultilevel"/>
    <w:tmpl w:val="1074AE5C"/>
    <w:lvl w:ilvl="0" w:tplc="E7C29B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E3A5751"/>
    <w:multiLevelType w:val="hybridMultilevel"/>
    <w:tmpl w:val="9AA063D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6"/>
  </w:num>
  <w:num w:numId="5">
    <w:abstractNumId w:val="15"/>
  </w:num>
  <w:num w:numId="6">
    <w:abstractNumId w:val="2"/>
  </w:num>
  <w:num w:numId="7">
    <w:abstractNumId w:val="21"/>
  </w:num>
  <w:num w:numId="8">
    <w:abstractNumId w:val="19"/>
  </w:num>
  <w:num w:numId="9">
    <w:abstractNumId w:val="6"/>
  </w:num>
  <w:num w:numId="10">
    <w:abstractNumId w:val="33"/>
  </w:num>
  <w:num w:numId="11">
    <w:abstractNumId w:val="24"/>
  </w:num>
  <w:num w:numId="12">
    <w:abstractNumId w:val="5"/>
  </w:num>
  <w:num w:numId="13">
    <w:abstractNumId w:val="28"/>
  </w:num>
  <w:num w:numId="14">
    <w:abstractNumId w:val="8"/>
  </w:num>
  <w:num w:numId="15">
    <w:abstractNumId w:val="35"/>
  </w:num>
  <w:num w:numId="16">
    <w:abstractNumId w:val="22"/>
  </w:num>
  <w:num w:numId="17">
    <w:abstractNumId w:val="29"/>
  </w:num>
  <w:num w:numId="18">
    <w:abstractNumId w:val="9"/>
  </w:num>
  <w:num w:numId="19">
    <w:abstractNumId w:val="13"/>
  </w:num>
  <w:num w:numId="20">
    <w:abstractNumId w:val="12"/>
  </w:num>
  <w:num w:numId="21">
    <w:abstractNumId w:val="4"/>
  </w:num>
  <w:num w:numId="22">
    <w:abstractNumId w:val="18"/>
  </w:num>
  <w:num w:numId="23">
    <w:abstractNumId w:val="10"/>
  </w:num>
  <w:num w:numId="24">
    <w:abstractNumId w:val="36"/>
  </w:num>
  <w:num w:numId="25">
    <w:abstractNumId w:val="27"/>
  </w:num>
  <w:num w:numId="26">
    <w:abstractNumId w:val="34"/>
  </w:num>
  <w:num w:numId="27">
    <w:abstractNumId w:val="11"/>
  </w:num>
  <w:num w:numId="28">
    <w:abstractNumId w:val="30"/>
  </w:num>
  <w:num w:numId="29">
    <w:abstractNumId w:val="23"/>
  </w:num>
  <w:num w:numId="30">
    <w:abstractNumId w:val="17"/>
  </w:num>
  <w:num w:numId="31">
    <w:abstractNumId w:val="31"/>
  </w:num>
  <w:num w:numId="32">
    <w:abstractNumId w:val="16"/>
  </w:num>
  <w:num w:numId="33">
    <w:abstractNumId w:val="20"/>
  </w:num>
  <w:num w:numId="34">
    <w:abstractNumId w:val="32"/>
  </w:num>
  <w:num w:numId="35">
    <w:abstractNumId w:val="3"/>
  </w:num>
  <w:num w:numId="36">
    <w:abstractNumId w:val="2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1A"/>
    <w:rsid w:val="0005611A"/>
    <w:rsid w:val="00177B71"/>
    <w:rsid w:val="001E34C4"/>
    <w:rsid w:val="00220D77"/>
    <w:rsid w:val="002425CE"/>
    <w:rsid w:val="002970C9"/>
    <w:rsid w:val="003E5960"/>
    <w:rsid w:val="00494929"/>
    <w:rsid w:val="004E4B30"/>
    <w:rsid w:val="0050406E"/>
    <w:rsid w:val="00532BCF"/>
    <w:rsid w:val="005356E0"/>
    <w:rsid w:val="00571F01"/>
    <w:rsid w:val="00647988"/>
    <w:rsid w:val="006A1106"/>
    <w:rsid w:val="006F6D60"/>
    <w:rsid w:val="007A2713"/>
    <w:rsid w:val="00855ABA"/>
    <w:rsid w:val="008A0962"/>
    <w:rsid w:val="008A4FFB"/>
    <w:rsid w:val="00A05511"/>
    <w:rsid w:val="00A21593"/>
    <w:rsid w:val="00AA3F0B"/>
    <w:rsid w:val="00B035CD"/>
    <w:rsid w:val="00B562AE"/>
    <w:rsid w:val="00BC7C55"/>
    <w:rsid w:val="00C5765F"/>
    <w:rsid w:val="00D175D7"/>
    <w:rsid w:val="00D867A1"/>
    <w:rsid w:val="00E6350F"/>
    <w:rsid w:val="00E8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A14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5611A"/>
    <w:pPr>
      <w:ind w:left="720"/>
      <w:contextualSpacing/>
    </w:pPr>
  </w:style>
  <w:style w:type="table" w:styleId="TableGrid">
    <w:name w:val="Table Grid"/>
    <w:basedOn w:val="TableNormal"/>
    <w:uiPriority w:val="39"/>
    <w:rsid w:val="00297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nsen/Library/Containers/com.microsoft.Word/Data/Library/Caches/4105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217</TotalTime>
  <Pages>5</Pages>
  <Words>696</Words>
  <Characters>3969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yunlong</dc:creator>
  <cp:keywords/>
  <dc:description/>
  <cp:lastModifiedBy>yi yunlong</cp:lastModifiedBy>
  <cp:revision>5</cp:revision>
  <cp:lastPrinted>2016-09-08T22:26:00Z</cp:lastPrinted>
  <dcterms:created xsi:type="dcterms:W3CDTF">2016-09-08T18:38:00Z</dcterms:created>
  <dcterms:modified xsi:type="dcterms:W3CDTF">2016-09-11T20:25:00Z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